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0FAC57E9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D876A1">
                              <w:rPr>
                                <w:rFonts w:ascii="Arial" w:hAnsi="Arial" w:cs="Arial"/>
                                <w:sz w:val="56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 w:rsidR="00D876A1">
                              <w:rPr>
                                <w:rFonts w:ascii="Arial" w:hAnsi="Arial" w:cs="Arial"/>
                                <w:sz w:val="56"/>
                              </w:rPr>
                              <w:t>alendar operation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0FAC57E9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D876A1">
                        <w:rPr>
                          <w:rFonts w:ascii="Arial" w:hAnsi="Arial" w:cs="Arial"/>
                          <w:sz w:val="56"/>
                        </w:rPr>
                        <w:t>C</w:t>
                      </w:r>
                      <w:bookmarkStart w:id="1" w:name="_GoBack"/>
                      <w:bookmarkEnd w:id="1"/>
                      <w:r w:rsidR="00D876A1">
                        <w:rPr>
                          <w:rFonts w:ascii="Arial" w:hAnsi="Arial" w:cs="Arial"/>
                          <w:sz w:val="56"/>
                        </w:rPr>
                        <w:t>alendar operation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71F58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8ED00F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2" w:name="_Toc229759047"/>
      <w:bookmarkStart w:id="3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4" w:name="_Toc311197302"/>
      <w:bookmarkStart w:id="5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A74B11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2"/>
    <w:bookmarkEnd w:id="3"/>
    <w:bookmarkEnd w:id="4"/>
    <w:bookmarkEnd w:id="5"/>
    <w:p w14:paraId="48DC9A9B" w14:textId="77777777" w:rsidR="00053C2C" w:rsidRDefault="00053C2C" w:rsidP="00053C2C"/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55EA7" w14:textId="77777777" w:rsidR="00A74B11" w:rsidRDefault="00A74B11" w:rsidP="006A582B">
      <w:r>
        <w:separator/>
      </w:r>
    </w:p>
  </w:endnote>
  <w:endnote w:type="continuationSeparator" w:id="0">
    <w:p w14:paraId="1C369AF9" w14:textId="77777777" w:rsidR="00A74B11" w:rsidRDefault="00A74B11" w:rsidP="006A582B">
      <w:r>
        <w:continuationSeparator/>
      </w:r>
    </w:p>
  </w:endnote>
  <w:endnote w:type="continuationNotice" w:id="1">
    <w:p w14:paraId="48FC39DA" w14:textId="77777777" w:rsidR="00A74B11" w:rsidRDefault="00A74B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876A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876A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26CED" w14:textId="77777777" w:rsidR="00A74B11" w:rsidRDefault="00A74B11" w:rsidP="006A582B">
      <w:r>
        <w:separator/>
      </w:r>
    </w:p>
  </w:footnote>
  <w:footnote w:type="continuationSeparator" w:id="0">
    <w:p w14:paraId="0C0F95CA" w14:textId="77777777" w:rsidR="00A74B11" w:rsidRDefault="00A74B11" w:rsidP="006A582B">
      <w:r>
        <w:continuationSeparator/>
      </w:r>
    </w:p>
  </w:footnote>
  <w:footnote w:type="continuationNotice" w:id="1">
    <w:p w14:paraId="7E0AC7C6" w14:textId="77777777" w:rsidR="00A74B11" w:rsidRDefault="00A74B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4B11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876A1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C1E3727-7EEF-4755-848B-BC146FC1C43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52CE3D3-5D5E-4FFD-8652-224E45BB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prakhar deep</cp:lastModifiedBy>
  <cp:revision>2</cp:revision>
  <cp:lastPrinted>2014-03-29T07:34:00Z</cp:lastPrinted>
  <dcterms:created xsi:type="dcterms:W3CDTF">2021-04-16T07:55:00Z</dcterms:created>
  <dcterms:modified xsi:type="dcterms:W3CDTF">2021-04-16T07:55:00Z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